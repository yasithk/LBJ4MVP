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14:paraId="15A73C82" w14:textId="03CF99BE" w:rsidR="00F21B6E" w:rsidRDefault="00B26C02">
              <w:pPr>
                <w:pStyle w:val="Publishwithline"/>
              </w:pPr>
              <w:r>
                <w:t>T</w:t>
              </w:r>
              <w:r w:rsidRPr="00B26C02">
                <w:t xml:space="preserve">he </w:t>
              </w:r>
              <w:r>
                <w:t>T</w:t>
              </w:r>
              <w:r w:rsidRPr="00B26C02">
                <w:t xml:space="preserve">rue </w:t>
              </w:r>
              <w:r>
                <w:t>H</w:t>
              </w:r>
              <w:r w:rsidRPr="00B26C02">
                <w:t xml:space="preserve">eir to the </w:t>
              </w:r>
              <w:r>
                <w:t>I</w:t>
              </w:r>
              <w:r w:rsidRPr="00B26C02">
                <w:t xml:space="preserve">ron </w:t>
              </w:r>
              <w:r>
                <w:t>T</w:t>
              </w:r>
              <w:r w:rsidRPr="00B26C02">
                <w:t>hrone</w:t>
              </w:r>
              <w:r>
                <w:t xml:space="preserve"> (Finals MVP)</w:t>
              </w:r>
            </w:p>
          </w:sdtContent>
        </w:sdt>
        <w:p w14:paraId="4BC91753" w14:textId="77777777" w:rsidR="00F21B6E" w:rsidRDefault="00F21B6E">
          <w:pPr>
            <w:pStyle w:val="underline"/>
          </w:pPr>
        </w:p>
        <w:p w14:paraId="7C90ABA8" w14:textId="77777777" w:rsidR="00F21B6E" w:rsidRDefault="004E1365">
          <w:pPr>
            <w:pStyle w:val="PadderBetweenControlandBody"/>
          </w:pPr>
        </w:p>
      </w:sdtContent>
    </w:sdt>
    <w:p w14:paraId="55164A6F" w14:textId="65134F39" w:rsidR="00F21B6E" w:rsidRDefault="00B26C02">
      <w:r>
        <w:t>--- Intro</w:t>
      </w:r>
    </w:p>
    <w:p w14:paraId="30D3196C" w14:textId="2D83044D" w:rsidR="00B26C02" w:rsidRDefault="00B26C02">
      <w:pPr>
        <w:pBdr>
          <w:bottom w:val="single" w:sz="6" w:space="1" w:color="auto"/>
        </w:pBdr>
      </w:pPr>
    </w:p>
    <w:p w14:paraId="5D377793" w14:textId="007E84E4" w:rsidR="00B26C02" w:rsidRDefault="00B26C02" w:rsidP="00B26C02">
      <w:r>
        <w:t xml:space="preserve">Basic or advanced stats point to LeBron playing at a level we have never seen before - </w:t>
      </w:r>
      <w:r>
        <w:t>strengthens</w:t>
      </w:r>
      <w:r>
        <w:t xml:space="preserve"> his case as THE greatest of all time. To avoid robbing Harden </w:t>
      </w:r>
      <w:r>
        <w:t>again</w:t>
      </w:r>
      <w:r>
        <w:t xml:space="preserve"> let's give</w:t>
      </w:r>
      <w:r>
        <w:t xml:space="preserve"> him the regular season MVP</w:t>
      </w:r>
      <w:r>
        <w:t>. But win or lose</w:t>
      </w:r>
      <w:r>
        <w:t xml:space="preserve"> these Finals,</w:t>
      </w:r>
      <w:r>
        <w:t xml:space="preserve"> LeBron James deserves to at least win the Finals MVP. </w:t>
      </w:r>
    </w:p>
    <w:p w14:paraId="13582820" w14:textId="3FCA0058" w:rsidR="00B26C02" w:rsidRDefault="00B26C02" w:rsidP="00B26C02">
      <w:r>
        <w:t>If you have pa</w:t>
      </w:r>
      <w:r>
        <w:t>id</w:t>
      </w:r>
      <w:r>
        <w:t xml:space="preserve"> the slightest of attention to this year's playoffs, you know his numbers have been incredible - he leads the league in points, </w:t>
      </w:r>
      <w:r>
        <w:t>assists</w:t>
      </w:r>
      <w:r>
        <w:t xml:space="preserve">, minutes played and add to that he already has seven </w:t>
      </w:r>
      <w:proofErr w:type="gramStart"/>
      <w:r>
        <w:t>40 point</w:t>
      </w:r>
      <w:proofErr w:type="gramEnd"/>
      <w:r>
        <w:t xml:space="preserve"> games (couple while facing elimination). But I want to compare his production from a slightly different angle. Let’s see how much impact James has had on the series relative to everyone else — combined.</w:t>
      </w:r>
    </w:p>
    <w:p w14:paraId="437BFECB" w14:textId="33C81E5E" w:rsidR="00093A6C" w:rsidRDefault="00093A6C" w:rsidP="00B26C02">
      <w:r>
        <w:t xml:space="preserve">To compare playoff performances relative to others let’s look at the percentage share of all the points scored, assists </w:t>
      </w:r>
      <w:proofErr w:type="gramStart"/>
      <w:r>
        <w:t>dished</w:t>
      </w:r>
      <w:proofErr w:type="gramEnd"/>
      <w:r>
        <w:t xml:space="preserve"> and rebounds collected by anyone for each series thus far. Through the opening round, semi-finals, and conference finals, James has managed to consistently </w:t>
      </w:r>
      <w:r w:rsidR="004E1365">
        <w:t>be involved in</w:t>
      </w:r>
      <w:r>
        <w:t xml:space="preserve"> </w:t>
      </w:r>
      <w:r w:rsidR="004E1365">
        <w:t xml:space="preserve">more than 16 percent of all the points, assists and rebounds. </w:t>
      </w:r>
    </w:p>
    <w:p w14:paraId="6B3AF243" w14:textId="1F41D7DD" w:rsidR="00093A6C" w:rsidRDefault="00093A6C" w:rsidP="00B26C02">
      <w:r>
        <w:t>**Caption – top 25 players percentage share of all the points, assists and rebounds of a series</w:t>
      </w:r>
    </w:p>
    <w:p w14:paraId="25B5886A" w14:textId="2FA0592C" w:rsidR="00B26C02" w:rsidRDefault="004E1365" w:rsidP="004E1365">
      <w:r>
        <w:t xml:space="preserve">Back in the 2015 NBA Finals, Lebron was involved in 18 percent of all points, assists and rebounds setting the highest percentage share in NBA Playoffs history.  </w:t>
      </w:r>
      <w:bookmarkStart w:id="0" w:name="_GoBack"/>
      <w:bookmarkEnd w:id="0"/>
    </w:p>
    <w:p w14:paraId="6858E438" w14:textId="77777777" w:rsidR="00B26C02" w:rsidRDefault="00B26C02"/>
    <w:p w14:paraId="7BE21C14" w14:textId="2C5C1E82" w:rsidR="00B26C02" w:rsidRDefault="00B26C02"/>
    <w:p w14:paraId="650B22C9" w14:textId="77777777" w:rsidR="00B26C02" w:rsidRDefault="00B26C02"/>
    <w:sectPr w:rsidR="00B26C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B26C02"/>
    <w:rsid w:val="00093A6C"/>
    <w:rsid w:val="004E1365"/>
    <w:rsid w:val="005B117F"/>
    <w:rsid w:val="00B26C02"/>
    <w:rsid w:val="00F2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7DCC"/>
  <w15:docId w15:val="{FD33B9A6-C5A9-4C01-BC61-2A077EF3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GB" w:eastAsia="en-GB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it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8D4E3-B548-4E8A-A2D4-6ABB543BA3AA}"/>
      </w:docPartPr>
      <w:docPartBody>
        <w:p w:rsidR="00000000" w:rsidRDefault="007E3446">
          <w:r w:rsidRPr="00191B5D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46"/>
    <w:rsid w:val="00566AE1"/>
    <w:rsid w:val="007E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34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The True Heir to the Iron Throne (Finals MVP)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44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yasit</dc:creator>
  <cp:keywords/>
  <dc:description/>
  <cp:lastModifiedBy>Yasith Kariyawasam</cp:lastModifiedBy>
  <cp:revision>1</cp:revision>
  <dcterms:created xsi:type="dcterms:W3CDTF">2018-06-06T13:50:00Z</dcterms:created>
  <dcterms:modified xsi:type="dcterms:W3CDTF">2018-06-06T14:34:00Z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